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084" w:rsidRDefault="00071A17">
      <w:pPr>
        <w:pStyle w:val="Name"/>
      </w:pPr>
      <w:r>
        <w:t>Victor kariuki</w:t>
      </w:r>
    </w:p>
    <w:p w:rsidR="00286182" w:rsidRDefault="00DE0861">
      <w:pPr>
        <w:pStyle w:val="ContactInfo"/>
      </w:pPr>
      <w:r>
        <w:t xml:space="preserve">| </w:t>
      </w:r>
      <w:r w:rsidR="0063592A">
        <w:t>0794362715</w:t>
      </w:r>
      <w:r>
        <w:t xml:space="preserve">| </w:t>
      </w:r>
      <w:sdt>
        <w:sdtPr>
          <w:alias w:val="Enter email:"/>
          <w:tag w:val="Enter email:"/>
          <w:id w:val="1913350914"/>
          <w:placeholder>
            <w:docPart w:val="BA90F9D0EE9D3B44B24926C9206C5797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63592A">
            <w:t>kariukivictor315@gmail.com</w:t>
          </w:r>
        </w:sdtContent>
      </w:sdt>
    </w:p>
    <w:p w:rsidR="001C0084" w:rsidRDefault="001C0084">
      <w:pPr>
        <w:pStyle w:val="ContactInfo"/>
      </w:pPr>
    </w:p>
    <w:p w:rsidR="00286182" w:rsidRDefault="00286182">
      <w:pPr>
        <w:pStyle w:val="ContactInfo"/>
      </w:pPr>
      <w:r>
        <w:t>Languages:</w:t>
      </w:r>
    </w:p>
    <w:p w:rsidR="00286182" w:rsidRDefault="00286182">
      <w:pPr>
        <w:pStyle w:val="ContactInfo"/>
      </w:pPr>
    </w:p>
    <w:p w:rsidR="00286182" w:rsidRDefault="00286182">
      <w:pPr>
        <w:pStyle w:val="ContactInfo"/>
      </w:pPr>
      <w:r>
        <w:t>Fluent in English and Swahili.</w:t>
      </w:r>
    </w:p>
    <w:p w:rsidR="001C0084" w:rsidRDefault="004574B3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5DBF2D069DE72840A80EBA4CEA67ED82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:rsidR="001C0084" w:rsidRDefault="002F5E5E">
      <w:pPr>
        <w:spacing w:after="180"/>
      </w:pPr>
      <w:r>
        <w:t>To secure a challenging position as a full stack developer where I can leverage my technical skills, creativity, and problem-solving abilities to deliver quality software solutions.</w:t>
      </w:r>
    </w:p>
    <w:p w:rsidR="001C0084" w:rsidRDefault="004574B3">
      <w:pPr>
        <w:pStyle w:val="Heading1"/>
      </w:pPr>
      <w:sdt>
        <w:sdtPr>
          <w:alias w:val="Education:"/>
          <w:tag w:val="Education:"/>
          <w:id w:val="-1150367223"/>
          <w:placeholder>
            <w:docPart w:val="1ED591B351DB004987C15F848E058C0A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:rsidR="0015344B" w:rsidRPr="00A40DD5" w:rsidRDefault="0015344B" w:rsidP="00A40DD5">
      <w:pPr>
        <w:pStyle w:val="Heading2"/>
        <w:numPr>
          <w:ilvl w:val="0"/>
          <w:numId w:val="12"/>
        </w:numPr>
        <w:rPr>
          <w:b w:val="0"/>
          <w:bCs/>
        </w:rPr>
      </w:pPr>
      <w:r w:rsidRPr="00A40DD5">
        <w:rPr>
          <w:b w:val="0"/>
          <w:bCs/>
          <w:i w:val="0"/>
          <w:iCs/>
        </w:rPr>
        <w:t xml:space="preserve">Little Lambs </w:t>
      </w:r>
      <w:proofErr w:type="spellStart"/>
      <w:r w:rsidRPr="00A40DD5">
        <w:rPr>
          <w:b w:val="0"/>
          <w:bCs/>
          <w:i w:val="0"/>
          <w:iCs/>
        </w:rPr>
        <w:t>Eldoret</w:t>
      </w:r>
      <w:proofErr w:type="spellEnd"/>
      <w:r w:rsidRPr="00A40DD5">
        <w:rPr>
          <w:b w:val="0"/>
          <w:bCs/>
          <w:i w:val="0"/>
          <w:iCs/>
        </w:rPr>
        <w:t xml:space="preserve"> (Primary School</w:t>
      </w:r>
      <w:r w:rsidRPr="00A40DD5">
        <w:rPr>
          <w:b w:val="0"/>
          <w:bCs/>
        </w:rPr>
        <w:t>)</w:t>
      </w:r>
    </w:p>
    <w:p w:rsidR="0015344B" w:rsidRDefault="0015344B" w:rsidP="00A40DD5">
      <w:pPr>
        <w:pStyle w:val="ListParagraph"/>
        <w:numPr>
          <w:ilvl w:val="0"/>
          <w:numId w:val="12"/>
        </w:numPr>
      </w:pPr>
      <w:r>
        <w:t xml:space="preserve">AIC </w:t>
      </w:r>
      <w:proofErr w:type="spellStart"/>
      <w:r>
        <w:t>Chebisaas</w:t>
      </w:r>
      <w:proofErr w:type="spellEnd"/>
      <w:r>
        <w:t xml:space="preserve"> Boy High School (Secondary School, C+, KCSE)</w:t>
      </w:r>
    </w:p>
    <w:p w:rsidR="0015344B" w:rsidRDefault="0015344B" w:rsidP="00A40DD5">
      <w:pPr>
        <w:pStyle w:val="ListParagraph"/>
        <w:numPr>
          <w:ilvl w:val="0"/>
          <w:numId w:val="12"/>
        </w:numPr>
      </w:pPr>
      <w:r>
        <w:t>Mount Kenya University (Bachelor of Science in Information Technology,)</w:t>
      </w:r>
      <w:r w:rsidR="00651F8C">
        <w:t>(student)</w:t>
      </w:r>
    </w:p>
    <w:p w:rsidR="0015344B" w:rsidRPr="0015344B" w:rsidRDefault="0015344B" w:rsidP="00A40DD5">
      <w:pPr>
        <w:pStyle w:val="ListParagraph"/>
        <w:numPr>
          <w:ilvl w:val="0"/>
          <w:numId w:val="12"/>
        </w:numPr>
      </w:pPr>
      <w:proofErr w:type="spellStart"/>
      <w:r>
        <w:t>Moringa</w:t>
      </w:r>
      <w:proofErr w:type="spellEnd"/>
      <w:r>
        <w:t xml:space="preserve"> School (</w:t>
      </w:r>
      <w:proofErr w:type="spellStart"/>
      <w:r>
        <w:t>Bootcamp</w:t>
      </w:r>
      <w:proofErr w:type="spellEnd"/>
      <w:r>
        <w:t xml:space="preserve"> for Full Stack Web Development)</w:t>
      </w:r>
    </w:p>
    <w:p w:rsidR="001C0084" w:rsidRDefault="0000035A">
      <w:pPr>
        <w:pStyle w:val="Heading1"/>
      </w:pPr>
      <w:r>
        <w:t>Skills</w:t>
      </w:r>
    </w:p>
    <w:p w:rsidR="00D9478F" w:rsidRPr="0022201E" w:rsidRDefault="00D9478F" w:rsidP="0000035A">
      <w:pPr>
        <w:pStyle w:val="Heading2"/>
        <w:rPr>
          <w:b w:val="0"/>
          <w:bCs/>
          <w:i w:val="0"/>
          <w:iCs/>
        </w:rPr>
      </w:pPr>
      <w:r w:rsidRPr="0022201E">
        <w:rPr>
          <w:b w:val="0"/>
          <w:bCs/>
          <w:i w:val="0"/>
          <w:iCs/>
        </w:rPr>
        <w:t>Proficient in frontend development languages: HTML, CSS, JavaScript, and React.</w:t>
      </w:r>
    </w:p>
    <w:p w:rsidR="00D9478F" w:rsidRPr="0022201E" w:rsidRDefault="00D9478F" w:rsidP="00D9478F">
      <w:pPr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</w:pPr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Skilled in backend development languages: Ruby and Ruby on Rails.</w:t>
      </w:r>
    </w:p>
    <w:p w:rsidR="00D9478F" w:rsidRPr="0022201E" w:rsidRDefault="00D9478F" w:rsidP="00D9478F">
      <w:pPr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</w:pPr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Knowledgeable in web development concepts, such as RESTful APIs, MVC architecture, and agile methodologies.</w:t>
      </w:r>
    </w:p>
    <w:p w:rsidR="00D9478F" w:rsidRPr="0022201E" w:rsidRDefault="00D9478F" w:rsidP="00D9478F">
      <w:pPr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</w:pPr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Familiarity with version control systems (</w:t>
      </w:r>
      <w:proofErr w:type="spellStart"/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Git</w:t>
      </w:r>
      <w:proofErr w:type="spellEnd"/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), databases (MySQL and MongoDB), and deployment tools (</w:t>
      </w:r>
      <w:r w:rsidR="00A0058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Render</w:t>
      </w:r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).</w:t>
      </w:r>
    </w:p>
    <w:p w:rsidR="00E857E0" w:rsidRDefault="00D9478F" w:rsidP="00D9478F">
      <w:pPr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</w:pPr>
      <w:r w:rsidRPr="0022201E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 xml:space="preserve">Experience in developing responsive and accessible web applications with user-centric design </w:t>
      </w:r>
      <w:r w:rsidR="00E857E0">
        <w:rPr>
          <w:rFonts w:asciiTheme="majorHAnsi" w:eastAsiaTheme="majorEastAsia" w:hAnsiTheme="majorHAnsi" w:cstheme="majorBidi"/>
          <w:bCs/>
          <w:iCs/>
          <w:spacing w:val="21"/>
          <w:sz w:val="26"/>
          <w:szCs w:val="26"/>
        </w:rPr>
        <w:t>principles</w:t>
      </w:r>
    </w:p>
    <w:p w:rsidR="00E857E0" w:rsidRDefault="00E857E0" w:rsidP="00D9478F">
      <w:pPr>
        <w:rPr>
          <w:bCs/>
          <w:iCs/>
        </w:rPr>
      </w:pPr>
      <w:r w:rsidRPr="00E857E0">
        <w:rPr>
          <w:b/>
          <w:iCs/>
        </w:rPr>
        <w:t>Projects</w:t>
      </w:r>
      <w:r>
        <w:rPr>
          <w:bCs/>
          <w:iCs/>
        </w:rPr>
        <w:t>:</w:t>
      </w:r>
    </w:p>
    <w:p w:rsidR="00E857E0" w:rsidRDefault="00E857E0" w:rsidP="00D9478F">
      <w:pPr>
        <w:rPr>
          <w:bCs/>
          <w:iCs/>
        </w:rPr>
      </w:pPr>
    </w:p>
    <w:p w:rsidR="00E857E0" w:rsidRPr="0022201E" w:rsidRDefault="00E857E0" w:rsidP="00D9478F">
      <w:pPr>
        <w:rPr>
          <w:bCs/>
          <w:iCs/>
        </w:rPr>
      </w:pPr>
      <w:r>
        <w:rPr>
          <w:bCs/>
          <w:iCs/>
        </w:rPr>
        <w:t>[</w:t>
      </w:r>
      <w:r w:rsidR="00A1155F">
        <w:rPr>
          <w:bCs/>
          <w:iCs/>
        </w:rPr>
        <w:t>https://github.com/Vickyprinz</w:t>
      </w:r>
      <w:r>
        <w:rPr>
          <w:bCs/>
          <w:iCs/>
        </w:rPr>
        <w:t>]</w:t>
      </w:r>
    </w:p>
    <w:p w:rsidR="001C0084" w:rsidRPr="00A0058E" w:rsidRDefault="004574B3" w:rsidP="00A0058E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E77BA08A44A37D4089FE395CF1821B0A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:rsidR="009F3F7E" w:rsidRDefault="009F3F7E" w:rsidP="004A4565">
      <w:pPr>
        <w:pStyle w:val="ListParagraph"/>
        <w:numPr>
          <w:ilvl w:val="0"/>
          <w:numId w:val="11"/>
        </w:numPr>
      </w:pPr>
      <w:proofErr w:type="spellStart"/>
      <w:r>
        <w:lastRenderedPageBreak/>
        <w:t>Moringa</w:t>
      </w:r>
      <w:proofErr w:type="spellEnd"/>
      <w:r>
        <w:t xml:space="preserve"> School certificate</w:t>
      </w:r>
    </w:p>
    <w:p w:rsidR="009F3F7E" w:rsidRPr="00F3792C" w:rsidRDefault="00322625" w:rsidP="004A4565">
      <w:pPr>
        <w:pStyle w:val="ListParagraph"/>
        <w:numPr>
          <w:ilvl w:val="0"/>
          <w:numId w:val="11"/>
        </w:numPr>
      </w:pPr>
      <w:r>
        <w:t xml:space="preserve">Equip Africa </w:t>
      </w:r>
      <w:r w:rsidR="009F3F7E">
        <w:t xml:space="preserve">Cyber security </w:t>
      </w:r>
      <w:r w:rsidR="004A4565">
        <w:t xml:space="preserve">certificate of participation </w:t>
      </w:r>
    </w:p>
    <w:p w:rsidR="001C0084" w:rsidRDefault="001C0084"/>
    <w:p w:rsidR="009F757B" w:rsidRPr="00441960" w:rsidRDefault="009F757B">
      <w:pPr>
        <w:rPr>
          <w:b/>
          <w:bCs/>
        </w:rPr>
      </w:pPr>
      <w:r w:rsidRPr="00441960">
        <w:rPr>
          <w:b/>
          <w:bCs/>
        </w:rPr>
        <w:t>Personal Traits:</w:t>
      </w:r>
    </w:p>
    <w:p w:rsidR="009F757B" w:rsidRDefault="009F757B"/>
    <w:p w:rsidR="009F757B" w:rsidRDefault="009F757B">
      <w:r>
        <w:t>Detail-oriented and organized.</w:t>
      </w:r>
    </w:p>
    <w:p w:rsidR="009F757B" w:rsidRDefault="009F757B">
      <w:r>
        <w:t>Strong problem-solving skills.</w:t>
      </w:r>
    </w:p>
    <w:p w:rsidR="009F757B" w:rsidRDefault="009F757B">
      <w:r>
        <w:t>Ability to work collaboratively in a team.</w:t>
      </w:r>
    </w:p>
    <w:p w:rsidR="009F757B" w:rsidRDefault="009F757B">
      <w:r>
        <w:t>Passionate about learning and keeping up-to-date with the latest technologies and trends.</w:t>
      </w:r>
    </w:p>
    <w:p w:rsidR="009F757B" w:rsidRDefault="009F757B">
      <w:r w:rsidRPr="00441960">
        <w:rPr>
          <w:b/>
          <w:bCs/>
        </w:rPr>
        <w:t>References</w:t>
      </w:r>
      <w:r>
        <w:t>:</w:t>
      </w:r>
    </w:p>
    <w:p w:rsidR="009F757B" w:rsidRDefault="009F757B"/>
    <w:p w:rsidR="009F757B" w:rsidRDefault="009F757B">
      <w:r>
        <w:t>Available upon request.</w:t>
      </w:r>
    </w:p>
    <w:p w:rsidR="009F757B" w:rsidRDefault="009F757B"/>
    <w:p w:rsidR="009F757B" w:rsidRDefault="009F757B"/>
    <w:p w:rsidR="009F757B" w:rsidRDefault="009F757B"/>
    <w:p w:rsidR="009F757B" w:rsidRDefault="009F757B"/>
    <w:p w:rsidR="009F757B" w:rsidRDefault="009F757B"/>
    <w:p w:rsidR="009F757B" w:rsidRDefault="009F757B"/>
    <w:p w:rsidR="009F757B" w:rsidRDefault="009F757B"/>
    <w:sectPr w:rsidR="009F757B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A8F" w:rsidRDefault="003F3A8F">
      <w:pPr>
        <w:spacing w:after="0" w:line="240" w:lineRule="auto"/>
      </w:pPr>
      <w:r>
        <w:separator/>
      </w:r>
    </w:p>
  </w:endnote>
  <w:endnote w:type="continuationSeparator" w:id="0">
    <w:p w:rsidR="003F3A8F" w:rsidRDefault="003F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A8F" w:rsidRDefault="003F3A8F">
      <w:pPr>
        <w:spacing w:after="0" w:line="240" w:lineRule="auto"/>
      </w:pPr>
      <w:r>
        <w:separator/>
      </w:r>
    </w:p>
  </w:footnote>
  <w:footnote w:type="continuationSeparator" w:id="0">
    <w:p w:rsidR="003F3A8F" w:rsidRDefault="003F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3EBE2E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929A3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B2A23"/>
    <w:multiLevelType w:val="hybridMultilevel"/>
    <w:tmpl w:val="865E3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F6BCA"/>
    <w:multiLevelType w:val="hybridMultilevel"/>
    <w:tmpl w:val="D38EA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661299">
    <w:abstractNumId w:val="9"/>
  </w:num>
  <w:num w:numId="2" w16cid:durableId="1172723484">
    <w:abstractNumId w:val="7"/>
  </w:num>
  <w:num w:numId="3" w16cid:durableId="2105150117">
    <w:abstractNumId w:val="6"/>
  </w:num>
  <w:num w:numId="4" w16cid:durableId="1678384155">
    <w:abstractNumId w:val="5"/>
  </w:num>
  <w:num w:numId="5" w16cid:durableId="26412379">
    <w:abstractNumId w:val="4"/>
  </w:num>
  <w:num w:numId="6" w16cid:durableId="776830835">
    <w:abstractNumId w:val="8"/>
  </w:num>
  <w:num w:numId="7" w16cid:durableId="2147123056">
    <w:abstractNumId w:val="3"/>
  </w:num>
  <w:num w:numId="8" w16cid:durableId="2090224996">
    <w:abstractNumId w:val="2"/>
  </w:num>
  <w:num w:numId="9" w16cid:durableId="203836115">
    <w:abstractNumId w:val="1"/>
  </w:num>
  <w:num w:numId="10" w16cid:durableId="893731871">
    <w:abstractNumId w:val="0"/>
  </w:num>
  <w:num w:numId="11" w16cid:durableId="599414761">
    <w:abstractNumId w:val="10"/>
  </w:num>
  <w:num w:numId="12" w16cid:durableId="1131289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05"/>
    <w:rsid w:val="0000035A"/>
    <w:rsid w:val="0000092C"/>
    <w:rsid w:val="00047CB1"/>
    <w:rsid w:val="00071A17"/>
    <w:rsid w:val="000F3A45"/>
    <w:rsid w:val="00134648"/>
    <w:rsid w:val="0015344B"/>
    <w:rsid w:val="001C0084"/>
    <w:rsid w:val="0022201E"/>
    <w:rsid w:val="00286182"/>
    <w:rsid w:val="002F5E5E"/>
    <w:rsid w:val="00322625"/>
    <w:rsid w:val="003C1C78"/>
    <w:rsid w:val="003F3A8F"/>
    <w:rsid w:val="00441960"/>
    <w:rsid w:val="004A4565"/>
    <w:rsid w:val="005B1097"/>
    <w:rsid w:val="005E2A3D"/>
    <w:rsid w:val="0063592A"/>
    <w:rsid w:val="00651F8C"/>
    <w:rsid w:val="007F7DCE"/>
    <w:rsid w:val="008A6BED"/>
    <w:rsid w:val="009F3F7E"/>
    <w:rsid w:val="009F757B"/>
    <w:rsid w:val="00A0058E"/>
    <w:rsid w:val="00A1155F"/>
    <w:rsid w:val="00A40DD5"/>
    <w:rsid w:val="00D9478F"/>
    <w:rsid w:val="00DE0861"/>
    <w:rsid w:val="00E63E05"/>
    <w:rsid w:val="00E72A8D"/>
    <w:rsid w:val="00E857E0"/>
    <w:rsid w:val="00EC0642"/>
    <w:rsid w:val="00F139F7"/>
    <w:rsid w:val="00F3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26494"/>
  <w15:chartTrackingRefBased/>
  <w15:docId w15:val="{A9AD3E21-676E-CB4A-8F5C-76B4C19B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79CAFFA-4E72-B848-A12B-6AFA2B55FC02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0F9D0EE9D3B44B24926C9206C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DDBAF-4DE0-474B-99F1-B77E3B92BED6}"/>
      </w:docPartPr>
      <w:docPartBody>
        <w:p w:rsidR="003A5E52" w:rsidRDefault="003A5E52">
          <w:pPr>
            <w:pStyle w:val="BA90F9D0EE9D3B44B24926C9206C5797"/>
          </w:pPr>
          <w:r>
            <w:t>Email</w:t>
          </w:r>
        </w:p>
      </w:docPartBody>
    </w:docPart>
    <w:docPart>
      <w:docPartPr>
        <w:name w:val="5DBF2D069DE72840A80EBA4CEA67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1CEEF-C18D-F848-A5CC-AF1006F1CDD8}"/>
      </w:docPartPr>
      <w:docPartBody>
        <w:p w:rsidR="003A5E52" w:rsidRDefault="003A5E52">
          <w:pPr>
            <w:pStyle w:val="5DBF2D069DE72840A80EBA4CEA67ED82"/>
          </w:pPr>
          <w:r>
            <w:t>Skills Summary</w:t>
          </w:r>
        </w:p>
      </w:docPartBody>
    </w:docPart>
    <w:docPart>
      <w:docPartPr>
        <w:name w:val="1ED591B351DB004987C15F848E058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3EC4E-D8B8-DA45-B721-DEADEFFF78FD}"/>
      </w:docPartPr>
      <w:docPartBody>
        <w:p w:rsidR="003A5E52" w:rsidRDefault="003A5E52">
          <w:pPr>
            <w:pStyle w:val="1ED591B351DB004987C15F848E058C0A"/>
          </w:pPr>
          <w:r>
            <w:t>Education</w:t>
          </w:r>
        </w:p>
      </w:docPartBody>
    </w:docPart>
    <w:docPart>
      <w:docPartPr>
        <w:name w:val="E77BA08A44A37D4089FE395CF182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1CDF5-1DAB-6D4D-A775-A8A75BF13512}"/>
      </w:docPartPr>
      <w:docPartBody>
        <w:p w:rsidR="003A5E52" w:rsidRDefault="003A5E52">
          <w:pPr>
            <w:pStyle w:val="E77BA08A44A37D4089FE395CF1821B0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B"/>
    <w:rsid w:val="003A5E52"/>
    <w:rsid w:val="00E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0F9D0EE9D3B44B24926C9206C5797">
    <w:name w:val="BA90F9D0EE9D3B44B24926C9206C5797"/>
  </w:style>
  <w:style w:type="paragraph" w:customStyle="1" w:styleId="5DBF2D069DE72840A80EBA4CEA67ED82">
    <w:name w:val="5DBF2D069DE72840A80EBA4CEA67ED82"/>
  </w:style>
  <w:style w:type="paragraph" w:customStyle="1" w:styleId="1ED591B351DB004987C15F848E058C0A">
    <w:name w:val="1ED591B351DB004987C15F848E058C0A"/>
  </w:style>
  <w:style w:type="paragraph" w:customStyle="1" w:styleId="E77BA08A44A37D4089FE395CF1821B0A">
    <w:name w:val="E77BA08A44A37D4089FE395CF1821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kariukivictor315@gmail.com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%7bE79CAFFA-4E72-B848-A12B-6AFA2B55FC02%7dtf50002038.dotx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kariuki</dc:creator>
  <cp:keywords/>
  <cp:lastModifiedBy>victor kariuki</cp:lastModifiedBy>
  <cp:revision>2</cp:revision>
  <dcterms:created xsi:type="dcterms:W3CDTF">2023-05-03T11:26:00Z</dcterms:created>
  <dcterms:modified xsi:type="dcterms:W3CDTF">2023-05-03T11:26:00Z</dcterms:modified>
</cp:coreProperties>
</file>